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12092A4E" w14:textId="18E62CF7" w:rsidR="00B43BED" w:rsidRDefault="00B43BED" w:rsidP="005C1D5A">
      <w:pPr>
        <w:pStyle w:val="Titre2"/>
        <w:rPr>
          <w:rStyle w:val="Accentuationlgre"/>
        </w:rPr>
      </w:pPr>
    </w:p>
    <w:p w14:paraId="5157BA8C" w14:textId="2D9C7D41" w:rsidR="001D1C2F" w:rsidRDefault="001D1C2F" w:rsidP="001D1C2F"/>
    <w:p w14:paraId="677DEBC5" w14:textId="49DA55D1" w:rsidR="001D1C2F" w:rsidRDefault="00B6734B" w:rsidP="001D1C2F">
      <w:pPr>
        <w:pStyle w:val="Titre1"/>
      </w:pPr>
      <w:r>
        <w:t>Annexe 7B</w:t>
      </w:r>
      <w:r w:rsidR="001D1C2F">
        <w:t xml:space="preserve">– </w:t>
      </w:r>
      <w:r w:rsidR="007C65B7">
        <w:t>Animations  ( suite )</w:t>
      </w:r>
    </w:p>
    <w:p w14:paraId="4976C1D2" w14:textId="407B597F" w:rsidR="001D1C2F" w:rsidRDefault="001D1C2F" w:rsidP="001D1C2F"/>
    <w:p w14:paraId="3196C627" w14:textId="66D23A37" w:rsidR="00D53224" w:rsidRDefault="00D53224" w:rsidP="00D53224"/>
    <w:p w14:paraId="2A103237" w14:textId="22204B30" w:rsidR="00D53224" w:rsidRDefault="00D53224" w:rsidP="00D53224">
      <w:r>
        <w:t>Exercice :</w:t>
      </w:r>
    </w:p>
    <w:p w14:paraId="4BF14794" w14:textId="65262FF3" w:rsidR="00D53224" w:rsidRDefault="00D53224" w:rsidP="00D53224">
      <w:r>
        <w:t>Concevez une application dont l’activité de départ contiendra les boutons suivants :</w:t>
      </w:r>
    </w:p>
    <w:p w14:paraId="050A7AA3" w14:textId="7E0F6E44" w:rsidR="00D53224" w:rsidRDefault="00D53224" w:rsidP="00D53224"/>
    <w:p w14:paraId="3106299B" w14:textId="78BFC73C" w:rsidR="00D53224" w:rsidRDefault="004D127C" w:rsidP="004D127C">
      <w:pPr>
        <w:jc w:val="center"/>
      </w:pPr>
      <w:r>
        <w:rPr>
          <w:noProof/>
          <w:lang w:eastAsia="fr-CA"/>
        </w:rPr>
        <w:drawing>
          <wp:inline distT="0" distB="0" distL="0" distR="0" wp14:anchorId="439A01AD" wp14:editId="3B48F3DA">
            <wp:extent cx="1857193" cy="374226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732" r="6039" b="1603"/>
                    <a:stretch/>
                  </pic:blipFill>
                  <pic:spPr bwMode="auto">
                    <a:xfrm>
                      <a:off x="0" y="0"/>
                      <a:ext cx="1865060" cy="3758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B4F37" w14:textId="300CC639" w:rsidR="004D127C" w:rsidRDefault="004D127C" w:rsidP="004D127C">
      <w:pPr>
        <w:pStyle w:val="Paragraphedeliste"/>
        <w:numPr>
          <w:ilvl w:val="0"/>
          <w:numId w:val="3"/>
        </w:numPr>
        <w:jc w:val="left"/>
      </w:pPr>
      <w:r>
        <w:t xml:space="preserve">Chaque bouton amène vers une Activity; faites les </w:t>
      </w:r>
      <w:proofErr w:type="spellStart"/>
      <w:r>
        <w:t>intents</w:t>
      </w:r>
      <w:proofErr w:type="spellEnd"/>
      <w:r>
        <w:t xml:space="preserve"> en conséquence</w:t>
      </w:r>
    </w:p>
    <w:p w14:paraId="751D4462" w14:textId="0D19224D" w:rsidR="004D127C" w:rsidRDefault="004D127C" w:rsidP="004D127C">
      <w:pPr>
        <w:jc w:val="left"/>
      </w:pPr>
    </w:p>
    <w:p w14:paraId="184596DA" w14:textId="486A96CE" w:rsidR="004D127C" w:rsidRDefault="004D127C" w:rsidP="004D127C">
      <w:pPr>
        <w:jc w:val="left"/>
      </w:pPr>
    </w:p>
    <w:p w14:paraId="3C283421" w14:textId="6D64A0EA" w:rsidR="004B4E37" w:rsidRDefault="004B4E37" w:rsidP="004D127C">
      <w:pPr>
        <w:jc w:val="left"/>
      </w:pPr>
    </w:p>
    <w:p w14:paraId="487E236C" w14:textId="2A21CE29" w:rsidR="004B4E37" w:rsidRDefault="004B4E37" w:rsidP="004D127C">
      <w:pPr>
        <w:jc w:val="left"/>
      </w:pPr>
    </w:p>
    <w:p w14:paraId="6DEED242" w14:textId="77777777" w:rsidR="004B4E37" w:rsidRDefault="004B4E37" w:rsidP="004D127C">
      <w:pPr>
        <w:jc w:val="left"/>
      </w:pPr>
    </w:p>
    <w:p w14:paraId="10E20E0B" w14:textId="4B418739" w:rsidR="004D127C" w:rsidRDefault="004D127C" w:rsidP="004D127C">
      <w:pPr>
        <w:jc w:val="left"/>
      </w:pPr>
    </w:p>
    <w:p w14:paraId="2BED7DA2" w14:textId="35C2154F" w:rsidR="004D127C" w:rsidRDefault="004D127C" w:rsidP="004B4E37">
      <w:pPr>
        <w:pStyle w:val="Titre2"/>
      </w:pPr>
      <w:r w:rsidRPr="004D127C">
        <w:t>1</w:t>
      </w:r>
      <w:r w:rsidRPr="004D127C">
        <w:rPr>
          <w:vertAlign w:val="superscript"/>
        </w:rPr>
        <w:t>ère</w:t>
      </w:r>
      <w:r w:rsidRPr="004D127C">
        <w:t xml:space="preserve"> animation : Gauche à droite</w:t>
      </w:r>
    </w:p>
    <w:p w14:paraId="71B8404D" w14:textId="0316C4B0" w:rsidR="009E4433" w:rsidRDefault="009E4433" w:rsidP="004D127C">
      <w:pPr>
        <w:jc w:val="left"/>
        <w:rPr>
          <w:b/>
          <w:bCs/>
        </w:rPr>
      </w:pPr>
    </w:p>
    <w:p w14:paraId="1B8458A6" w14:textId="3FE11F08" w:rsidR="009E4433" w:rsidRDefault="009E4433" w:rsidP="004D127C">
      <w:pPr>
        <w:jc w:val="left"/>
        <w:rPr>
          <w:bCs/>
        </w:rPr>
      </w:pPr>
      <w:r>
        <w:rPr>
          <w:bCs/>
        </w:rPr>
        <w:t xml:space="preserve">On veut voir un carré </w:t>
      </w:r>
      <w:proofErr w:type="gramStart"/>
      <w:r>
        <w:rPr>
          <w:bCs/>
        </w:rPr>
        <w:t>( un</w:t>
      </w:r>
      <w:proofErr w:type="gramEnd"/>
      <w:r>
        <w:rPr>
          <w:bCs/>
        </w:rPr>
        <w:t xml:space="preserve"> Objet </w:t>
      </w:r>
      <w:proofErr w:type="spellStart"/>
      <w:r>
        <w:rPr>
          <w:bCs/>
        </w:rPr>
        <w:t>View</w:t>
      </w:r>
      <w:proofErr w:type="spellEnd"/>
      <w:r>
        <w:rPr>
          <w:bCs/>
        </w:rPr>
        <w:t xml:space="preserve"> )</w:t>
      </w:r>
      <w:r w:rsidR="007C2FD8">
        <w:rPr>
          <w:bCs/>
        </w:rPr>
        <w:t xml:space="preserve"> arriver de la gauche, </w:t>
      </w:r>
      <w:r>
        <w:rPr>
          <w:bCs/>
        </w:rPr>
        <w:t xml:space="preserve"> se déplacer de gauche à droite de l'activité, en oscillant / hésitant au centre de l'activité </w:t>
      </w:r>
      <w:r w:rsidR="00444BA4">
        <w:rPr>
          <w:bCs/>
        </w:rPr>
        <w:t>suite au clic du bouton.</w:t>
      </w:r>
    </w:p>
    <w:p w14:paraId="3A705358" w14:textId="3D130381" w:rsidR="00444BA4" w:rsidRDefault="00444BA4" w:rsidP="004D127C">
      <w:pPr>
        <w:jc w:val="left"/>
        <w:rPr>
          <w:bCs/>
        </w:rPr>
      </w:pPr>
    </w:p>
    <w:p w14:paraId="1D7A4D1F" w14:textId="73B6F45E" w:rsidR="00444BA4" w:rsidRDefault="00444BA4" w:rsidP="004D127C">
      <w:pPr>
        <w:jc w:val="left"/>
        <w:rPr>
          <w:bCs/>
        </w:rPr>
      </w:pPr>
      <w:r>
        <w:rPr>
          <w:noProof/>
          <w:lang w:eastAsia="fr-CA"/>
        </w:rPr>
        <w:drawing>
          <wp:inline distT="0" distB="0" distL="0" distR="0" wp14:anchorId="09AC5B84" wp14:editId="384A4833">
            <wp:extent cx="1018679" cy="2090058"/>
            <wp:effectExtent l="0" t="0" r="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056" r="5902"/>
                    <a:stretch/>
                  </pic:blipFill>
                  <pic:spPr bwMode="auto">
                    <a:xfrm>
                      <a:off x="0" y="0"/>
                      <a:ext cx="1024462" cy="2101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drawing>
          <wp:inline distT="0" distB="0" distL="0" distR="0" wp14:anchorId="3E52DE82" wp14:editId="5A061BC7">
            <wp:extent cx="1179389" cy="2106258"/>
            <wp:effectExtent l="0" t="0" r="1905" b="889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5914" cy="213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drawing>
          <wp:inline distT="0" distB="0" distL="0" distR="0" wp14:anchorId="4CC9BFAC" wp14:editId="5DAEA43D">
            <wp:extent cx="1175658" cy="2099594"/>
            <wp:effectExtent l="0" t="0" r="571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518" cy="214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C366" w14:textId="56DED67C" w:rsidR="007C2FD8" w:rsidRDefault="00DB0343" w:rsidP="00DB0343">
      <w:pPr>
        <w:pStyle w:val="Paragraphedeliste"/>
        <w:numPr>
          <w:ilvl w:val="0"/>
          <w:numId w:val="3"/>
        </w:numPr>
        <w:jc w:val="left"/>
        <w:rPr>
          <w:bCs/>
        </w:rPr>
      </w:pPr>
      <w:r>
        <w:rPr>
          <w:bCs/>
        </w:rPr>
        <w:t xml:space="preserve">Dessinez l'interface avec un bouton et un objet </w:t>
      </w:r>
      <w:proofErr w:type="spellStart"/>
      <w:r>
        <w:rPr>
          <w:bCs/>
        </w:rPr>
        <w:t>View</w:t>
      </w:r>
      <w:proofErr w:type="spellEnd"/>
      <w:r>
        <w:rPr>
          <w:bCs/>
        </w:rPr>
        <w:t xml:space="preserve"> que vous attachez au </w:t>
      </w:r>
      <w:proofErr w:type="spellStart"/>
      <w:r>
        <w:rPr>
          <w:bCs/>
        </w:rPr>
        <w:t>ConstraintLayout</w:t>
      </w:r>
      <w:proofErr w:type="spellEnd"/>
    </w:p>
    <w:p w14:paraId="3DD725FE" w14:textId="770ADB1C" w:rsidR="00DB0343" w:rsidRDefault="00DB0343" w:rsidP="00DB0343">
      <w:pPr>
        <w:pStyle w:val="Paragraphedeliste"/>
        <w:numPr>
          <w:ilvl w:val="0"/>
          <w:numId w:val="3"/>
        </w:numPr>
        <w:jc w:val="left"/>
        <w:rPr>
          <w:bCs/>
        </w:rPr>
      </w:pPr>
      <w:r>
        <w:rPr>
          <w:bCs/>
        </w:rPr>
        <w:t xml:space="preserve">Donnez dans le xml de positionnement une </w:t>
      </w:r>
      <w:proofErr w:type="spellStart"/>
      <w:r>
        <w:rPr>
          <w:bCs/>
        </w:rPr>
        <w:t>translationX</w:t>
      </w:r>
      <w:proofErr w:type="spellEnd"/>
      <w:r>
        <w:rPr>
          <w:bCs/>
        </w:rPr>
        <w:t xml:space="preserve"> à l'objet </w:t>
      </w:r>
      <w:proofErr w:type="spellStart"/>
      <w:r>
        <w:rPr>
          <w:bCs/>
        </w:rPr>
        <w:t>View</w:t>
      </w:r>
      <w:proofErr w:type="spellEnd"/>
      <w:r>
        <w:rPr>
          <w:bCs/>
        </w:rPr>
        <w:t xml:space="preserve"> pour ne pas le voir au </w:t>
      </w:r>
      <w:proofErr w:type="gramStart"/>
      <w:r>
        <w:rPr>
          <w:bCs/>
        </w:rPr>
        <w:t>démarrage  (</w:t>
      </w:r>
      <w:proofErr w:type="gramEnd"/>
      <w:r>
        <w:rPr>
          <w:bCs/>
        </w:rPr>
        <w:t xml:space="preserve"> qu'il soit à l'extrême gauche )</w:t>
      </w:r>
    </w:p>
    <w:p w14:paraId="7684C45E" w14:textId="06A87894" w:rsidR="00DB0343" w:rsidRDefault="00DB0343" w:rsidP="00DB0343">
      <w:pPr>
        <w:jc w:val="left"/>
        <w:rPr>
          <w:bCs/>
        </w:rPr>
      </w:pPr>
    </w:p>
    <w:p w14:paraId="39D6FFBE" w14:textId="4032796F" w:rsidR="00BC71B6" w:rsidRDefault="00BC71B6" w:rsidP="00BC71B6">
      <w:pPr>
        <w:jc w:val="left"/>
        <w:rPr>
          <w:rFonts w:asciiTheme="minorHAnsi" w:hAnsiTheme="minorHAnsi" w:cstheme="minorHAnsi"/>
          <w:color w:val="000000" w:themeColor="text1"/>
          <w:szCs w:val="21"/>
        </w:rPr>
      </w:pPr>
    </w:p>
    <w:p w14:paraId="6B697FB2" w14:textId="487F0B43" w:rsidR="00BC71B6" w:rsidRDefault="00BC71B6" w:rsidP="00BC71B6">
      <w:pPr>
        <w:jc w:val="left"/>
        <w:rPr>
          <w:rFonts w:asciiTheme="minorHAnsi" w:hAnsiTheme="minorHAnsi" w:cstheme="minorHAnsi"/>
          <w:color w:val="000000" w:themeColor="text1"/>
          <w:szCs w:val="21"/>
        </w:rPr>
      </w:pPr>
      <w:proofErr w:type="spellStart"/>
      <w:proofErr w:type="gramStart"/>
      <w:r>
        <w:rPr>
          <w:rFonts w:asciiTheme="minorHAnsi" w:hAnsiTheme="minorHAnsi" w:cstheme="minorHAnsi"/>
          <w:color w:val="000000" w:themeColor="text1"/>
          <w:szCs w:val="21"/>
        </w:rPr>
        <w:t>Ca</w:t>
      </w:r>
      <w:proofErr w:type="spellEnd"/>
      <w:proofErr w:type="gramEnd"/>
      <w:r>
        <w:rPr>
          <w:rFonts w:asciiTheme="minorHAnsi" w:hAnsiTheme="minorHAnsi" w:cstheme="minorHAnsi"/>
          <w:color w:val="000000" w:themeColor="text1"/>
          <w:szCs w:val="21"/>
        </w:rPr>
        <w:t xml:space="preserve"> fonctionne ? Explorer ces améliorations :</w:t>
      </w:r>
    </w:p>
    <w:p w14:paraId="4CDFD564" w14:textId="70C7FC54" w:rsidR="00BC71B6" w:rsidRDefault="00BC71B6" w:rsidP="00BC71B6">
      <w:pPr>
        <w:pStyle w:val="Paragraphedeliste"/>
        <w:numPr>
          <w:ilvl w:val="0"/>
          <w:numId w:val="13"/>
        </w:numPr>
        <w:jc w:val="left"/>
        <w:rPr>
          <w:rFonts w:asciiTheme="minorHAnsi" w:hAnsiTheme="minorHAnsi" w:cstheme="minorHAnsi"/>
          <w:color w:val="000000" w:themeColor="text1"/>
          <w:szCs w:val="21"/>
        </w:rPr>
      </w:pPr>
      <w:r>
        <w:rPr>
          <w:rFonts w:asciiTheme="minorHAnsi" w:hAnsiTheme="minorHAnsi" w:cstheme="minorHAnsi"/>
          <w:color w:val="000000" w:themeColor="text1"/>
          <w:szCs w:val="21"/>
        </w:rPr>
        <w:t xml:space="preserve">Durée de l'animation : vous pouvez la changer avec </w:t>
      </w:r>
      <w:proofErr w:type="spellStart"/>
      <w:r>
        <w:rPr>
          <w:rFonts w:asciiTheme="minorHAnsi" w:hAnsiTheme="minorHAnsi" w:cstheme="minorHAnsi"/>
          <w:color w:val="000000" w:themeColor="text1"/>
          <w:szCs w:val="21"/>
        </w:rPr>
        <w:t>setDuration</w:t>
      </w:r>
      <w:proofErr w:type="spellEnd"/>
      <w:r>
        <w:rPr>
          <w:rFonts w:asciiTheme="minorHAnsi" w:hAnsiTheme="minorHAnsi" w:cstheme="minorHAnsi"/>
          <w:color w:val="000000" w:themeColor="text1"/>
          <w:szCs w:val="21"/>
        </w:rPr>
        <w:t>. Quelle est la durée par défaut ?   __________________</w:t>
      </w:r>
    </w:p>
    <w:p w14:paraId="43280426" w14:textId="0A6CC874" w:rsidR="00BC71B6" w:rsidRDefault="00BC71B6" w:rsidP="00BC71B6">
      <w:pPr>
        <w:pStyle w:val="Paragraphedeliste"/>
        <w:numPr>
          <w:ilvl w:val="0"/>
          <w:numId w:val="13"/>
        </w:numPr>
        <w:jc w:val="left"/>
        <w:rPr>
          <w:rFonts w:asciiTheme="minorHAnsi" w:hAnsiTheme="minorHAnsi" w:cstheme="minorHAnsi"/>
          <w:color w:val="000000" w:themeColor="text1"/>
          <w:szCs w:val="21"/>
        </w:rPr>
      </w:pPr>
      <w:r>
        <w:rPr>
          <w:rFonts w:asciiTheme="minorHAnsi" w:hAnsiTheme="minorHAnsi" w:cstheme="minorHAnsi"/>
          <w:color w:val="000000" w:themeColor="text1"/>
          <w:szCs w:val="21"/>
        </w:rPr>
        <w:t>Interpolateurs de l'animation : plusieurs interpolateurs existent et permettent de change le rythme de l'animation, essayez-en certains :</w:t>
      </w:r>
    </w:p>
    <w:p w14:paraId="0A52B7A0" w14:textId="77777777" w:rsidR="00BC71B6" w:rsidRPr="00BC71B6" w:rsidRDefault="00BC71B6" w:rsidP="00BC71B6">
      <w:pPr>
        <w:pStyle w:val="Paragraphedeliste"/>
        <w:ind w:left="1776"/>
        <w:jc w:val="left"/>
        <w:rPr>
          <w:rFonts w:asciiTheme="minorHAnsi" w:hAnsiTheme="minorHAnsi" w:cstheme="minorHAnsi"/>
          <w:color w:val="000000" w:themeColor="text1"/>
          <w:szCs w:val="21"/>
        </w:rPr>
      </w:pPr>
    </w:p>
    <w:p w14:paraId="49A555EB" w14:textId="6DF7749E" w:rsidR="00137431" w:rsidRDefault="00DC76EA" w:rsidP="00BC71B6">
      <w:pPr>
        <w:ind w:left="1416"/>
        <w:jc w:val="left"/>
        <w:rPr>
          <w:bCs/>
        </w:rPr>
      </w:pPr>
      <w:hyperlink r:id="rId11" w:history="1">
        <w:r w:rsidR="00137431" w:rsidRPr="00726572">
          <w:rPr>
            <w:rStyle w:val="Lienhypertexte"/>
            <w:bCs/>
          </w:rPr>
          <w:t>https://medium.com/mobile-app-development-publication/illustrating-android-interpolator-31ea09051d78</w:t>
        </w:r>
      </w:hyperlink>
    </w:p>
    <w:p w14:paraId="335F4F66" w14:textId="300D0572" w:rsidR="00137431" w:rsidRDefault="00DC76EA" w:rsidP="00BC71B6">
      <w:pPr>
        <w:ind w:left="1416"/>
        <w:jc w:val="left"/>
        <w:rPr>
          <w:bCs/>
        </w:rPr>
      </w:pPr>
      <w:hyperlink r:id="rId12" w:history="1">
        <w:r w:rsidR="00BC71B6" w:rsidRPr="00726572">
          <w:rPr>
            <w:rStyle w:val="Lienhypertexte"/>
            <w:bCs/>
          </w:rPr>
          <w:t>http://cogitolearning.co.uk/2013/10/android-animations-tutorial-5-more-on-interpolators/</w:t>
        </w:r>
      </w:hyperlink>
    </w:p>
    <w:p w14:paraId="0F0B0F85" w14:textId="3698D837" w:rsidR="007C65B7" w:rsidRDefault="007C65B7" w:rsidP="007C65B7"/>
    <w:p w14:paraId="7D3E934D" w14:textId="35CAF0E9" w:rsidR="00787554" w:rsidRDefault="00787554" w:rsidP="00787554">
      <w:pPr>
        <w:tabs>
          <w:tab w:val="left" w:pos="1467"/>
        </w:tabs>
      </w:pPr>
    </w:p>
    <w:p w14:paraId="57F1B46E" w14:textId="6C6953A3" w:rsidR="00787554" w:rsidRDefault="00DF08DD" w:rsidP="00E06458">
      <w:pPr>
        <w:tabs>
          <w:tab w:val="left" w:pos="1467"/>
        </w:tabs>
      </w:pPr>
      <w:r>
        <w:t>*** pour arrêter une animation en cours : _____________________</w:t>
      </w:r>
    </w:p>
    <w:p w14:paraId="1FBA8D4D" w14:textId="77777777" w:rsidR="00073358" w:rsidRDefault="00073358" w:rsidP="00E06458">
      <w:pPr>
        <w:tabs>
          <w:tab w:val="left" w:pos="1467"/>
        </w:tabs>
      </w:pPr>
    </w:p>
    <w:p w14:paraId="53194313" w14:textId="2A10250B" w:rsidR="00787554" w:rsidRPr="00787554" w:rsidRDefault="00787554" w:rsidP="004B4E37">
      <w:pPr>
        <w:pStyle w:val="Titre2"/>
      </w:pPr>
      <w:r w:rsidRPr="00787554">
        <w:t>2</w:t>
      </w:r>
      <w:r w:rsidRPr="00787554">
        <w:rPr>
          <w:vertAlign w:val="superscript"/>
        </w:rPr>
        <w:t>e</w:t>
      </w:r>
      <w:r w:rsidRPr="00787554">
        <w:t xml:space="preserve"> animation : le titre qui apparaît </w:t>
      </w:r>
    </w:p>
    <w:p w14:paraId="4869F122" w14:textId="323BDAAF" w:rsidR="00787554" w:rsidRDefault="00C61786" w:rsidP="00581165">
      <w:pPr>
        <w:jc w:val="center"/>
      </w:pPr>
      <w:r>
        <w:rPr>
          <w:noProof/>
          <w:lang w:eastAsia="fr-CA"/>
        </w:rPr>
        <w:drawing>
          <wp:inline distT="0" distB="0" distL="0" distR="0" wp14:anchorId="45A8349E" wp14:editId="370784FA">
            <wp:extent cx="1072598" cy="2054186"/>
            <wp:effectExtent l="0" t="0" r="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662" t="2544" r="2460"/>
                    <a:stretch/>
                  </pic:blipFill>
                  <pic:spPr bwMode="auto">
                    <a:xfrm>
                      <a:off x="0" y="0"/>
                      <a:ext cx="1083098" cy="2074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drawing>
          <wp:inline distT="0" distB="0" distL="0" distR="0" wp14:anchorId="3D412711" wp14:editId="59D481C3">
            <wp:extent cx="1130205" cy="2071396"/>
            <wp:effectExtent l="0" t="0" r="0" b="508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902" b="3432"/>
                    <a:stretch/>
                  </pic:blipFill>
                  <pic:spPr bwMode="auto">
                    <a:xfrm>
                      <a:off x="0" y="0"/>
                      <a:ext cx="1140497" cy="2090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C7402" w14:textId="6CBB3DFA" w:rsidR="00581165" w:rsidRDefault="00581165" w:rsidP="00581165"/>
    <w:p w14:paraId="682B0CA8" w14:textId="4EF666D2" w:rsidR="00581165" w:rsidRDefault="007F20E4" w:rsidP="00581165">
      <w:pPr>
        <w:pStyle w:val="Paragraphedeliste"/>
        <w:numPr>
          <w:ilvl w:val="0"/>
          <w:numId w:val="5"/>
        </w:numPr>
      </w:pPr>
      <w:r>
        <w:t>État de départ : changer le "</w:t>
      </w:r>
      <w:proofErr w:type="spellStart"/>
      <w:r>
        <w:t>scale</w:t>
      </w:r>
      <w:proofErr w:type="spellEnd"/>
      <w:r>
        <w:t xml:space="preserve">" du </w:t>
      </w:r>
      <w:proofErr w:type="spellStart"/>
      <w:r>
        <w:t>TextView</w:t>
      </w:r>
      <w:proofErr w:type="spellEnd"/>
      <w:r>
        <w:t xml:space="preserve"> pour qu'il soit très grand et changer le "alpha" du </w:t>
      </w:r>
      <w:proofErr w:type="spellStart"/>
      <w:r>
        <w:t>TextView</w:t>
      </w:r>
      <w:proofErr w:type="spellEnd"/>
      <w:r>
        <w:t xml:space="preserve"> pour qu'il soit invisible</w:t>
      </w:r>
    </w:p>
    <w:p w14:paraId="5DD3721C" w14:textId="11912F29" w:rsidR="007F20E4" w:rsidRDefault="007F20E4" w:rsidP="00581165">
      <w:pPr>
        <w:pStyle w:val="Paragraphedeliste"/>
        <w:numPr>
          <w:ilvl w:val="0"/>
          <w:numId w:val="5"/>
        </w:numPr>
      </w:pPr>
      <w:r>
        <w:t xml:space="preserve">Utiliser des </w:t>
      </w:r>
      <w:proofErr w:type="spellStart"/>
      <w:r>
        <w:t>ObjectAnimator</w:t>
      </w:r>
      <w:proofErr w:type="spellEnd"/>
      <w:r>
        <w:t xml:space="preserve"> </w:t>
      </w:r>
      <w:proofErr w:type="gramStart"/>
      <w:r>
        <w:t>( 3</w:t>
      </w:r>
      <w:proofErr w:type="gramEnd"/>
      <w:r>
        <w:t xml:space="preserve"> ) pour rendre à la fin le </w:t>
      </w:r>
      <w:proofErr w:type="spellStart"/>
      <w:r>
        <w:t>scale</w:t>
      </w:r>
      <w:proofErr w:type="spellEnd"/>
      <w:r>
        <w:t xml:space="preserve"> du </w:t>
      </w:r>
      <w:proofErr w:type="spellStart"/>
      <w:r>
        <w:t>TextView</w:t>
      </w:r>
      <w:proofErr w:type="spellEnd"/>
      <w:r>
        <w:t xml:space="preserve"> plus petit et le alpha complétement opaque.</w:t>
      </w:r>
    </w:p>
    <w:p w14:paraId="09CB0347" w14:textId="58AB7FA7" w:rsidR="007F20E4" w:rsidRDefault="007F20E4" w:rsidP="00581165">
      <w:pPr>
        <w:pStyle w:val="Paragraphedeliste"/>
        <w:numPr>
          <w:ilvl w:val="0"/>
          <w:numId w:val="5"/>
        </w:numPr>
      </w:pPr>
      <w:r>
        <w:t xml:space="preserve">On peut jumeler différents </w:t>
      </w:r>
      <w:proofErr w:type="spellStart"/>
      <w:r>
        <w:t>ObjectAnimators</w:t>
      </w:r>
      <w:proofErr w:type="spellEnd"/>
      <w:r>
        <w:t xml:space="preserve"> ensemble en utilisant un </w:t>
      </w:r>
      <w:proofErr w:type="spellStart"/>
      <w:r>
        <w:t>AnimatorSet</w:t>
      </w:r>
      <w:proofErr w:type="spellEnd"/>
    </w:p>
    <w:p w14:paraId="464CFF89" w14:textId="15F9BCC1" w:rsidR="007F20E4" w:rsidRDefault="007F20E4" w:rsidP="00581165">
      <w:pPr>
        <w:pStyle w:val="Paragraphedeliste"/>
        <w:numPr>
          <w:ilvl w:val="0"/>
          <w:numId w:val="5"/>
        </w:numPr>
      </w:pPr>
      <w:r>
        <w:t xml:space="preserve">2 utilisations possibles : </w:t>
      </w:r>
      <w:proofErr w:type="spellStart"/>
      <w:r>
        <w:t>playTogether</w:t>
      </w:r>
      <w:proofErr w:type="spellEnd"/>
      <w:r>
        <w:t xml:space="preserve"> et </w:t>
      </w:r>
      <w:proofErr w:type="spellStart"/>
      <w:r>
        <w:t>playSequentially</w:t>
      </w:r>
      <w:proofErr w:type="spellEnd"/>
    </w:p>
    <w:p w14:paraId="28CAFABA" w14:textId="2E35FEEC" w:rsidR="007F20E4" w:rsidRDefault="007F20E4" w:rsidP="00581165">
      <w:pPr>
        <w:pStyle w:val="Paragraphedeliste"/>
        <w:numPr>
          <w:ilvl w:val="0"/>
          <w:numId w:val="5"/>
        </w:numPr>
      </w:pPr>
      <w:r>
        <w:t>Utiliser un interpolateur pour avoir un effet de rebond à la fin de l'animation</w:t>
      </w:r>
    </w:p>
    <w:p w14:paraId="7DCB0132" w14:textId="5F7E9EF8" w:rsidR="00696234" w:rsidRDefault="00696234" w:rsidP="00696234"/>
    <w:p w14:paraId="39812F1C" w14:textId="2BF90DDB" w:rsidR="000C6063" w:rsidRDefault="000C6063" w:rsidP="00693D57"/>
    <w:p w14:paraId="19540536" w14:textId="19FEB6AE" w:rsidR="000C6063" w:rsidRPr="00BB44AE" w:rsidRDefault="00BB44AE" w:rsidP="00693D57">
      <w:pPr>
        <w:rPr>
          <w:b/>
          <w:bCs/>
        </w:rPr>
      </w:pPr>
      <w:r w:rsidRPr="00BB44AE">
        <w:rPr>
          <w:b/>
          <w:bCs/>
        </w:rPr>
        <w:t>Gestion des événements</w:t>
      </w:r>
    </w:p>
    <w:p w14:paraId="2D3474EC" w14:textId="42EE8989" w:rsidR="000C6063" w:rsidRDefault="00647FAA" w:rsidP="00693D57">
      <w:r>
        <w:t xml:space="preserve">On peut inscrire les </w:t>
      </w:r>
      <w:proofErr w:type="spellStart"/>
      <w:r>
        <w:t>ObjectAnimators</w:t>
      </w:r>
      <w:proofErr w:type="spellEnd"/>
      <w:r>
        <w:t>/</w:t>
      </w:r>
      <w:proofErr w:type="spellStart"/>
      <w:r>
        <w:t>AnimatorSet</w:t>
      </w:r>
      <w:proofErr w:type="spellEnd"/>
      <w:r>
        <w:t xml:space="preserve"> à un écouteur de type </w:t>
      </w:r>
      <w:proofErr w:type="spellStart"/>
      <w:r>
        <w:t>AnimatorListener</w:t>
      </w:r>
      <w:proofErr w:type="spellEnd"/>
      <w:r>
        <w:t xml:space="preserve">; peut permettre </w:t>
      </w:r>
      <w:r w:rsidR="00E31908">
        <w:t>de</w:t>
      </w:r>
      <w:r w:rsidR="000C2C7A">
        <w:t xml:space="preserve"> </w:t>
      </w:r>
      <w:r w:rsidR="00E31908">
        <w:t>faire des actions au début de l'animation ou à la fin.</w:t>
      </w:r>
    </w:p>
    <w:p w14:paraId="221A3F4E" w14:textId="2EA97D0E" w:rsidR="00E31908" w:rsidRDefault="00E31908" w:rsidP="00693D57"/>
    <w:p w14:paraId="372F3D94" w14:textId="0B54F334" w:rsidR="00E31908" w:rsidRDefault="00B26AD8" w:rsidP="004B4E37">
      <w:pPr>
        <w:pStyle w:val="Titre2"/>
      </w:pPr>
      <w:r>
        <w:t>3</w:t>
      </w:r>
      <w:r w:rsidRPr="00B26AD8">
        <w:rPr>
          <w:vertAlign w:val="superscript"/>
        </w:rPr>
        <w:t>e</w:t>
      </w:r>
      <w:r>
        <w:t xml:space="preserve"> Animation : </w:t>
      </w:r>
      <w:proofErr w:type="spellStart"/>
      <w:r>
        <w:t>Splash</w:t>
      </w:r>
      <w:proofErr w:type="spellEnd"/>
      <w:r>
        <w:t xml:space="preserve"> </w:t>
      </w:r>
      <w:proofErr w:type="gramStart"/>
      <w:r>
        <w:t>( Compteur</w:t>
      </w:r>
      <w:proofErr w:type="gramEnd"/>
      <w:r>
        <w:t xml:space="preserve"> de clics )</w:t>
      </w:r>
    </w:p>
    <w:p w14:paraId="5502B614" w14:textId="5FE83418" w:rsidR="00B26AD8" w:rsidRDefault="00B26AD8" w:rsidP="00693D57">
      <w:r>
        <w:t xml:space="preserve">Reproduisez l'application suivante, où on doit tenter de </w:t>
      </w:r>
      <w:proofErr w:type="spellStart"/>
      <w:r>
        <w:t>cliquez</w:t>
      </w:r>
      <w:proofErr w:type="spellEnd"/>
      <w:r>
        <w:t xml:space="preserve"> sur deux boutons bougeant de façon aléatoire </w:t>
      </w:r>
      <w:proofErr w:type="gramStart"/>
      <w:r>
        <w:t>( indice</w:t>
      </w:r>
      <w:proofErr w:type="gramEnd"/>
      <w:r>
        <w:t xml:space="preserve"> : méthode reverse, access</w:t>
      </w:r>
      <w:r w:rsidR="000C2C7A">
        <w:t>ib</w:t>
      </w:r>
      <w:r>
        <w:t>le qu'à partir de l'API 26 )</w:t>
      </w:r>
    </w:p>
    <w:p w14:paraId="02B6C869" w14:textId="4CD264EE" w:rsidR="00B26AD8" w:rsidRPr="00581165" w:rsidRDefault="00B26AD8" w:rsidP="00693D57">
      <w:r>
        <w:lastRenderedPageBreak/>
        <w:t xml:space="preserve">Vidéo de l'Animation sur LÉA ( CompteurClics.mp4 ) </w:t>
      </w:r>
    </w:p>
    <w:sectPr w:rsidR="00B26AD8" w:rsidRPr="00581165">
      <w:headerReference w:type="default" r:id="rId15"/>
      <w:footerReference w:type="default" r:id="rId1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27C02" w14:textId="77777777" w:rsidR="00DC76EA" w:rsidRDefault="00DC76EA" w:rsidP="00126DA4">
      <w:pPr>
        <w:spacing w:after="0"/>
      </w:pPr>
      <w:r>
        <w:separator/>
      </w:r>
    </w:p>
  </w:endnote>
  <w:endnote w:type="continuationSeparator" w:id="0">
    <w:p w14:paraId="4C52F278" w14:textId="77777777" w:rsidR="00DC76EA" w:rsidRDefault="00DC76EA" w:rsidP="00126D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BA98B" w14:textId="612E9736" w:rsidR="00126DA4" w:rsidRDefault="00BC14A1">
    <w:pPr>
      <w:pStyle w:val="Pieddepage"/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FB8A874" wp14:editId="536BD4C6">
              <wp:simplePos x="0" y="0"/>
              <wp:positionH relativeFrom="page">
                <wp:align>left</wp:align>
              </wp:positionH>
              <wp:positionV relativeFrom="page">
                <wp:posOffset>9115425</wp:posOffset>
              </wp:positionV>
              <wp:extent cx="762000" cy="895350"/>
              <wp:effectExtent l="0" t="0" r="0" b="0"/>
              <wp:wrapNone/>
              <wp:docPr id="1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895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14478487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07640144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7A235A15" w14:textId="471FB3B1" w:rsidR="00BC14A1" w:rsidRDefault="00BC14A1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inorHAnsi" w:eastAsiaTheme="minorEastAsia" w:hAnsiTheme="minorHAnsi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>PAGE   \* MERGEFORMAT</w:instrText>
                                  </w:r>
                                  <w:r>
                                    <w:rPr>
                                      <w:rFonts w:asciiTheme="minorHAnsi" w:eastAsiaTheme="minorEastAsia" w:hAnsiTheme="minorHAnsi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B26AD8" w:rsidRPr="00B26AD8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  <w:lang w:val="fr-FR"/>
                                    </w:rPr>
                                    <w:t>3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B8A874" id="Rectangle 15" o:spid="_x0000_s1027" style="position:absolute;left:0;text-align:left;margin-left:0;margin-top:717.75pt;width:60pt;height:70.5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" o:allowincell="f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14478487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07640144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7A235A15" w14:textId="471FB3B1" w:rsidR="00BC14A1" w:rsidRDefault="00BC14A1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rPr>
                                <w:rFonts w:asciiTheme="minorHAnsi" w:eastAsiaTheme="minorEastAsia" w:hAnsiTheme="minorHAnsi" w:cs="Times New Roman"/>
                                <w:sz w:val="22"/>
                              </w:rPr>
                              <w:fldChar w:fldCharType="separate"/>
                            </w:r>
                            <w:r w:rsidR="00B26AD8" w:rsidRPr="00B26AD8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  <w:lang w:val="fr-FR"/>
                              </w:rPr>
                              <w:t>3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  <w:r w:rsidR="005C1D5A"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25A7403E" wp14:editId="1C585501">
              <wp:simplePos x="0" y="0"/>
              <wp:positionH relativeFrom="margin">
                <wp:align>right</wp:align>
              </wp:positionH>
              <wp:positionV relativeFrom="page">
                <wp:posOffset>9438005</wp:posOffset>
              </wp:positionV>
              <wp:extent cx="5950039" cy="270457"/>
              <wp:effectExtent l="0" t="0" r="0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4472C4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62DA9FD9" w14:textId="77777777" w:rsidR="005C1D5A" w:rsidRPr="00126DA4" w:rsidRDefault="005C1D5A" w:rsidP="005C1D5A">
                          <w:pPr>
                            <w:pStyle w:val="En-tt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© Éric labonté, cégep du vieux montréal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5A7403E" id="Rectangle 2" o:spid="_x0000_s1028" style="position:absolute;left:0;text-align:left;margin-left:417.3pt;margin-top:743.15pt;width:468.5pt;height:21.3pt;z-index:-251655168;visibility:visible;mso-wrap-style:square;mso-width-percent:1000;mso-height-percent:27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" o:allowoverlap="f" fillcolor="#4472c4" stroked="f" strokeweight="1pt">
              <v:textbox style="mso-fit-shape-to-text:t">
                <w:txbxContent>
                  <w:p w14:paraId="62DA9FD9" w14:textId="77777777" w:rsidR="005C1D5A" w:rsidRPr="00126DA4" w:rsidRDefault="005C1D5A" w:rsidP="005C1D5A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© Éric labonté, cégep du vieux montréal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F74CB" w14:textId="77777777" w:rsidR="00DC76EA" w:rsidRDefault="00DC76EA" w:rsidP="00126DA4">
      <w:pPr>
        <w:spacing w:after="0"/>
      </w:pPr>
      <w:r>
        <w:separator/>
      </w:r>
    </w:p>
  </w:footnote>
  <w:footnote w:type="continuationSeparator" w:id="0">
    <w:p w14:paraId="3A7E9984" w14:textId="77777777" w:rsidR="00DC76EA" w:rsidRDefault="00DC76EA" w:rsidP="00126DA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25059" w14:textId="344F4C4B" w:rsidR="00126DA4" w:rsidRDefault="00DC76EA">
    <w:pPr>
      <w:pStyle w:val="En-tte"/>
    </w:pPr>
    <w:sdt>
      <w:sdtPr>
        <w:id w:val="33465754"/>
        <w:docPartObj>
          <w:docPartGallery w:val="Page Numbers (Margins)"/>
          <w:docPartUnique/>
        </w:docPartObj>
      </w:sdtPr>
      <w:sdtEndPr/>
      <w:sdtContent/>
    </w:sdt>
    <w:r w:rsidR="00126DA4"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E0BCE55" wp14:editId="25F791F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3C1CFF9" w14:textId="77777777" w:rsidR="00126DA4" w:rsidRPr="00126DA4" w:rsidRDefault="00126DA4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126DA4">
                                <w:rPr>
                                  <w:caps/>
                                  <w:color w:val="FFFFFF" w:themeColor="background1"/>
                                </w:rPr>
                                <w:t>cours C54 – développement d’applications mobiles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E0BCE55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3C1CFF9" w14:textId="77777777" w:rsidR="00126DA4" w:rsidRPr="00126DA4" w:rsidRDefault="00126DA4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126DA4">
                          <w:rPr>
                            <w:caps/>
                            <w:color w:val="FFFFFF" w:themeColor="background1"/>
                          </w:rPr>
                          <w:t>cours C54 – développement d’applications mobiles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1164"/>
    <w:multiLevelType w:val="hybridMultilevel"/>
    <w:tmpl w:val="B2AE646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D41B3"/>
    <w:multiLevelType w:val="hybridMultilevel"/>
    <w:tmpl w:val="6F4AF5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85F8A"/>
    <w:multiLevelType w:val="hybridMultilevel"/>
    <w:tmpl w:val="EBB629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A4DAF"/>
    <w:multiLevelType w:val="hybridMultilevel"/>
    <w:tmpl w:val="E3F4A6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B1F77"/>
    <w:multiLevelType w:val="hybridMultilevel"/>
    <w:tmpl w:val="815ADA4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17571"/>
    <w:multiLevelType w:val="hybridMultilevel"/>
    <w:tmpl w:val="972860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B0CF9"/>
    <w:multiLevelType w:val="hybridMultilevel"/>
    <w:tmpl w:val="AED806A2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9911FBC"/>
    <w:multiLevelType w:val="hybridMultilevel"/>
    <w:tmpl w:val="64BA9C46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B125057"/>
    <w:multiLevelType w:val="hybridMultilevel"/>
    <w:tmpl w:val="BD5E48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27E13"/>
    <w:multiLevelType w:val="hybridMultilevel"/>
    <w:tmpl w:val="BD340294"/>
    <w:lvl w:ilvl="0" w:tplc="0C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C0019" w:tentative="1">
      <w:start w:val="1"/>
      <w:numFmt w:val="lowerLetter"/>
      <w:lvlText w:val="%2."/>
      <w:lvlJc w:val="left"/>
      <w:pPr>
        <w:ind w:left="2496" w:hanging="360"/>
      </w:pPr>
    </w:lvl>
    <w:lvl w:ilvl="2" w:tplc="0C0C001B" w:tentative="1">
      <w:start w:val="1"/>
      <w:numFmt w:val="lowerRoman"/>
      <w:lvlText w:val="%3."/>
      <w:lvlJc w:val="right"/>
      <w:pPr>
        <w:ind w:left="3216" w:hanging="180"/>
      </w:pPr>
    </w:lvl>
    <w:lvl w:ilvl="3" w:tplc="0C0C000F" w:tentative="1">
      <w:start w:val="1"/>
      <w:numFmt w:val="decimal"/>
      <w:lvlText w:val="%4."/>
      <w:lvlJc w:val="left"/>
      <w:pPr>
        <w:ind w:left="3936" w:hanging="360"/>
      </w:pPr>
    </w:lvl>
    <w:lvl w:ilvl="4" w:tplc="0C0C0019" w:tentative="1">
      <w:start w:val="1"/>
      <w:numFmt w:val="lowerLetter"/>
      <w:lvlText w:val="%5."/>
      <w:lvlJc w:val="left"/>
      <w:pPr>
        <w:ind w:left="4656" w:hanging="360"/>
      </w:pPr>
    </w:lvl>
    <w:lvl w:ilvl="5" w:tplc="0C0C001B" w:tentative="1">
      <w:start w:val="1"/>
      <w:numFmt w:val="lowerRoman"/>
      <w:lvlText w:val="%6."/>
      <w:lvlJc w:val="right"/>
      <w:pPr>
        <w:ind w:left="5376" w:hanging="180"/>
      </w:pPr>
    </w:lvl>
    <w:lvl w:ilvl="6" w:tplc="0C0C000F" w:tentative="1">
      <w:start w:val="1"/>
      <w:numFmt w:val="decimal"/>
      <w:lvlText w:val="%7."/>
      <w:lvlJc w:val="left"/>
      <w:pPr>
        <w:ind w:left="6096" w:hanging="360"/>
      </w:pPr>
    </w:lvl>
    <w:lvl w:ilvl="7" w:tplc="0C0C0019" w:tentative="1">
      <w:start w:val="1"/>
      <w:numFmt w:val="lowerLetter"/>
      <w:lvlText w:val="%8."/>
      <w:lvlJc w:val="left"/>
      <w:pPr>
        <w:ind w:left="6816" w:hanging="360"/>
      </w:pPr>
    </w:lvl>
    <w:lvl w:ilvl="8" w:tplc="0C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3F3A4DB2"/>
    <w:multiLevelType w:val="hybridMultilevel"/>
    <w:tmpl w:val="B5E0DA60"/>
    <w:lvl w:ilvl="0" w:tplc="0C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5EC50777"/>
    <w:multiLevelType w:val="hybridMultilevel"/>
    <w:tmpl w:val="63E022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BC5614"/>
    <w:multiLevelType w:val="hybridMultilevel"/>
    <w:tmpl w:val="267267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11"/>
  </w:num>
  <w:num w:numId="5">
    <w:abstractNumId w:val="2"/>
  </w:num>
  <w:num w:numId="6">
    <w:abstractNumId w:val="8"/>
  </w:num>
  <w:num w:numId="7">
    <w:abstractNumId w:val="5"/>
  </w:num>
  <w:num w:numId="8">
    <w:abstractNumId w:val="0"/>
  </w:num>
  <w:num w:numId="9">
    <w:abstractNumId w:val="4"/>
  </w:num>
  <w:num w:numId="10">
    <w:abstractNumId w:val="7"/>
  </w:num>
  <w:num w:numId="11">
    <w:abstractNumId w:val="10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C2F"/>
    <w:rsid w:val="0003541D"/>
    <w:rsid w:val="00045AED"/>
    <w:rsid w:val="00073358"/>
    <w:rsid w:val="000C2C7A"/>
    <w:rsid w:val="000C6063"/>
    <w:rsid w:val="00126DA4"/>
    <w:rsid w:val="00137431"/>
    <w:rsid w:val="00163F00"/>
    <w:rsid w:val="0019684E"/>
    <w:rsid w:val="001D1C2F"/>
    <w:rsid w:val="00275527"/>
    <w:rsid w:val="002A3A40"/>
    <w:rsid w:val="00325B04"/>
    <w:rsid w:val="00444BA4"/>
    <w:rsid w:val="0047101D"/>
    <w:rsid w:val="004B4E37"/>
    <w:rsid w:val="004D127C"/>
    <w:rsid w:val="00514987"/>
    <w:rsid w:val="00561313"/>
    <w:rsid w:val="00581165"/>
    <w:rsid w:val="005A6B09"/>
    <w:rsid w:val="005C1D5A"/>
    <w:rsid w:val="005F6F61"/>
    <w:rsid w:val="006145CB"/>
    <w:rsid w:val="00627820"/>
    <w:rsid w:val="00647FAA"/>
    <w:rsid w:val="00652A8A"/>
    <w:rsid w:val="00693D57"/>
    <w:rsid w:val="00696234"/>
    <w:rsid w:val="006D14A6"/>
    <w:rsid w:val="00787554"/>
    <w:rsid w:val="007C2FD8"/>
    <w:rsid w:val="007C65B7"/>
    <w:rsid w:val="007F20E4"/>
    <w:rsid w:val="0082416B"/>
    <w:rsid w:val="008640FE"/>
    <w:rsid w:val="008E2331"/>
    <w:rsid w:val="008F197C"/>
    <w:rsid w:val="009364D2"/>
    <w:rsid w:val="009E4433"/>
    <w:rsid w:val="00A6523F"/>
    <w:rsid w:val="00AA509B"/>
    <w:rsid w:val="00AD3274"/>
    <w:rsid w:val="00B26AD8"/>
    <w:rsid w:val="00B43BED"/>
    <w:rsid w:val="00B6734B"/>
    <w:rsid w:val="00BA5EAE"/>
    <w:rsid w:val="00BB44AE"/>
    <w:rsid w:val="00BC14A1"/>
    <w:rsid w:val="00BC71B6"/>
    <w:rsid w:val="00BF0243"/>
    <w:rsid w:val="00C406E8"/>
    <w:rsid w:val="00C61786"/>
    <w:rsid w:val="00D53224"/>
    <w:rsid w:val="00DB0343"/>
    <w:rsid w:val="00DC76EA"/>
    <w:rsid w:val="00DF08DD"/>
    <w:rsid w:val="00E06458"/>
    <w:rsid w:val="00E31908"/>
    <w:rsid w:val="00EC7F7A"/>
    <w:rsid w:val="00EF2BE2"/>
    <w:rsid w:val="00F9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1E82AB"/>
  <w15:chartTrackingRefBased/>
  <w15:docId w15:val="{ACECF291-0723-4A29-8A5E-3D271530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23F"/>
    <w:pPr>
      <w:spacing w:after="200" w:line="240" w:lineRule="auto"/>
      <w:jc w:val="both"/>
    </w:pPr>
    <w:rPr>
      <w:rFonts w:ascii="Lato" w:hAnsi="La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C1D5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1D5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6DA4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126DA4"/>
  </w:style>
  <w:style w:type="paragraph" w:styleId="Pieddepage">
    <w:name w:val="footer"/>
    <w:basedOn w:val="Normal"/>
    <w:link w:val="PieddepageCar"/>
    <w:uiPriority w:val="99"/>
    <w:unhideWhenUsed/>
    <w:rsid w:val="00126DA4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26DA4"/>
  </w:style>
  <w:style w:type="character" w:customStyle="1" w:styleId="Titre1Car">
    <w:name w:val="Titre 1 Car"/>
    <w:basedOn w:val="Policepardfaut"/>
    <w:link w:val="Titre1"/>
    <w:uiPriority w:val="9"/>
    <w:rsid w:val="005C1D5A"/>
    <w:rPr>
      <w:rFonts w:ascii="Lato" w:eastAsiaTheme="majorEastAsia" w:hAnsi="Lato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C1D5A"/>
    <w:rPr>
      <w:rFonts w:ascii="Lato" w:eastAsiaTheme="majorEastAsia" w:hAnsi="Lato" w:cstheme="majorBidi"/>
      <w:color w:val="2F5496" w:themeColor="accent1" w:themeShade="BF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5C1D5A"/>
    <w:rPr>
      <w:rFonts w:ascii="Courier New" w:hAnsi="Courier New"/>
      <w:i w:val="0"/>
      <w:iCs/>
      <w:color w:val="404040" w:themeColor="text1" w:themeTint="B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4987"/>
    <w:pPr>
      <w:numPr>
        <w:ilvl w:val="1"/>
      </w:numPr>
      <w:spacing w:after="160"/>
    </w:pPr>
    <w:rPr>
      <w:rFonts w:eastAsiaTheme="minorEastAsia"/>
      <w:b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14987"/>
    <w:rPr>
      <w:rFonts w:ascii="Lato" w:eastAsiaTheme="minorEastAsia" w:hAnsi="Lato"/>
      <w:b/>
      <w:spacing w:val="15"/>
      <w:sz w:val="24"/>
    </w:rPr>
  </w:style>
  <w:style w:type="paragraph" w:styleId="Titre">
    <w:name w:val="Title"/>
    <w:basedOn w:val="Normal"/>
    <w:next w:val="Normal"/>
    <w:link w:val="TitreCar"/>
    <w:uiPriority w:val="10"/>
    <w:qFormat/>
    <w:rsid w:val="00163F00"/>
    <w:pPr>
      <w:spacing w:after="0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3F00"/>
    <w:rPr>
      <w:rFonts w:ascii="Lato" w:eastAsiaTheme="majorEastAsia" w:hAnsi="Lato" w:cstheme="majorBidi"/>
      <w:spacing w:val="-10"/>
      <w:kern w:val="28"/>
      <w:sz w:val="40"/>
      <w:szCs w:val="56"/>
    </w:rPr>
  </w:style>
  <w:style w:type="paragraph" w:styleId="Paragraphedeliste">
    <w:name w:val="List Paragraph"/>
    <w:basedOn w:val="Normal"/>
    <w:uiPriority w:val="34"/>
    <w:qFormat/>
    <w:rsid w:val="007C65B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364D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64D2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7C2FD8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44B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cogitolearning.co.uk/2013/10/android-animations-tutorial-5-more-on-interpolator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mobile-app-development-publication/illustrating-android-interpolator-31ea09051d78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abo\OneDrive\Documents\Mod&#232;les%20Office%20personnalis&#233;s\MonMode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MonModele</Template>
  <TotalTime>2234</TotalTime>
  <Pages>4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développement d’applications mobiles</vt:lpstr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développement d’applications mobiles</dc:title>
  <dc:subject/>
  <dc:creator>Eric L</dc:creator>
  <cp:keywords/>
  <dc:description/>
  <cp:lastModifiedBy>Labonté Éric</cp:lastModifiedBy>
  <cp:revision>23</cp:revision>
  <cp:lastPrinted>2021-11-04T13:19:00Z</cp:lastPrinted>
  <dcterms:created xsi:type="dcterms:W3CDTF">2020-11-22T22:20:00Z</dcterms:created>
  <dcterms:modified xsi:type="dcterms:W3CDTF">2022-11-09T18:08:00Z</dcterms:modified>
</cp:coreProperties>
</file>